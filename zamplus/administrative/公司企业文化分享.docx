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08423" w14:textId="77777777" w:rsidR="00F110E4" w:rsidRDefault="00433F88">
      <w:pPr>
        <w:pStyle w:val="a3"/>
      </w:pPr>
      <w:r>
        <w:rPr>
          <w:rFonts w:hint="eastAsia"/>
        </w:rPr>
        <w:t>公司</w:t>
      </w:r>
      <w:r>
        <w:t>企业文化</w:t>
      </w:r>
      <w:r>
        <w:rPr>
          <w:rFonts w:hint="eastAsia"/>
        </w:rPr>
        <w:t>分享</w:t>
      </w:r>
    </w:p>
    <w:p w14:paraId="16418786" w14:textId="4476B955" w:rsidR="001E3A2F" w:rsidRDefault="001E3A2F">
      <w:pPr>
        <w:pStyle w:val="1"/>
      </w:pPr>
    </w:p>
    <w:p w14:paraId="1A7CE555" w14:textId="560EF5FC" w:rsidR="00D00680" w:rsidRDefault="00D00680" w:rsidP="00D00680">
      <w:r>
        <w:t>首先感谢</w:t>
      </w:r>
      <w:r>
        <w:rPr>
          <w:rFonts w:hint="eastAsia"/>
        </w:rPr>
        <w:t>各位</w:t>
      </w:r>
      <w:r>
        <w:t>，</w:t>
      </w:r>
      <w:r>
        <w:rPr>
          <w:rFonts w:hint="eastAsia"/>
        </w:rPr>
        <w:t>百忙</w:t>
      </w:r>
      <w:r>
        <w:t>之中抽</w:t>
      </w:r>
      <w:r w:rsidR="003116AF">
        <w:t>空</w:t>
      </w:r>
      <w:r>
        <w:rPr>
          <w:rFonts w:hint="eastAsia"/>
        </w:rPr>
        <w:t>来</w:t>
      </w:r>
      <w:r w:rsidR="00E1482E">
        <w:t>参加我的</w:t>
      </w:r>
      <w:r w:rsidR="00AD5DF9">
        <w:t>公司</w:t>
      </w:r>
      <w:r>
        <w:t>企业文化分享会，</w:t>
      </w:r>
      <w:r>
        <w:rPr>
          <w:rFonts w:hint="eastAsia"/>
        </w:rPr>
        <w:t>也</w:t>
      </w:r>
      <w:r>
        <w:t>谢谢</w:t>
      </w:r>
      <w:r>
        <w:rPr>
          <w:rFonts w:hint="eastAsia"/>
        </w:rPr>
        <w:t>各位</w:t>
      </w:r>
      <w:r>
        <w:t>平时对我的</w:t>
      </w:r>
      <w:r w:rsidR="00E50BFF">
        <w:rPr>
          <w:rFonts w:hint="eastAsia"/>
        </w:rPr>
        <w:t>鼓励</w:t>
      </w:r>
      <w:r w:rsidR="00E50BFF">
        <w:t>和</w:t>
      </w:r>
      <w:r>
        <w:t>帮助。</w:t>
      </w:r>
      <w:r w:rsidR="003116AF">
        <w:rPr>
          <w:rFonts w:hint="eastAsia"/>
        </w:rPr>
        <w:t>让我</w:t>
      </w:r>
      <w:r w:rsidR="003116AF">
        <w:t>能</w:t>
      </w:r>
      <w:r w:rsidR="003116AF">
        <w:rPr>
          <w:rFonts w:hint="eastAsia"/>
        </w:rPr>
        <w:t>够</w:t>
      </w:r>
      <w:r w:rsidR="003116AF">
        <w:t>，</w:t>
      </w:r>
      <w:r w:rsidR="003116AF">
        <w:rPr>
          <w:rFonts w:hint="eastAsia"/>
        </w:rPr>
        <w:t>很快</w:t>
      </w:r>
      <w:r w:rsidR="003116AF">
        <w:t>的融入到晶赞这个大家庭。</w:t>
      </w:r>
    </w:p>
    <w:p w14:paraId="23705C84" w14:textId="1B171006" w:rsidR="004734B4" w:rsidRDefault="004734B4" w:rsidP="00D00680">
      <w:r>
        <w:rPr>
          <w:rFonts w:hint="eastAsia"/>
        </w:rPr>
        <w:t>接下来</w:t>
      </w:r>
      <w:r>
        <w:t>我</w:t>
      </w:r>
      <w:r>
        <w:rPr>
          <w:rFonts w:hint="eastAsia"/>
        </w:rPr>
        <w:t>就</w:t>
      </w:r>
      <w:r>
        <w:t>按照</w:t>
      </w:r>
      <w:r>
        <w:t>4</w:t>
      </w:r>
      <w:r>
        <w:rPr>
          <w:rFonts w:hint="eastAsia"/>
        </w:rPr>
        <w:t>条</w:t>
      </w:r>
      <w:r>
        <w:t>公司的企业文化</w:t>
      </w:r>
      <w:r>
        <w:rPr>
          <w:rFonts w:hint="eastAsia"/>
        </w:rPr>
        <w:t>来</w:t>
      </w:r>
      <w:r>
        <w:t>分享</w:t>
      </w:r>
      <w:r>
        <w:rPr>
          <w:rFonts w:hint="eastAsia"/>
        </w:rPr>
        <w:t>一点</w:t>
      </w:r>
      <w:r>
        <w:t>我的感受。</w:t>
      </w:r>
    </w:p>
    <w:p w14:paraId="2ABA2A01" w14:textId="52154D41" w:rsidR="00F110E4" w:rsidRDefault="001E3A2F">
      <w:pPr>
        <w:pStyle w:val="1"/>
      </w:pPr>
      <w:r>
        <w:t>客户至上</w:t>
      </w:r>
    </w:p>
    <w:p w14:paraId="2D074F26" w14:textId="7E79C6D2" w:rsidR="00180996" w:rsidRDefault="00E1634D" w:rsidP="001E3A2F">
      <w:r>
        <w:rPr>
          <w:rFonts w:hint="eastAsia"/>
        </w:rPr>
        <w:t>对于</w:t>
      </w:r>
      <w:r>
        <w:t>一个商业公司来</w:t>
      </w:r>
      <w:r>
        <w:rPr>
          <w:rFonts w:hint="eastAsia"/>
        </w:rPr>
        <w:t>说</w:t>
      </w:r>
      <w:r>
        <w:t>，</w:t>
      </w:r>
      <w:r>
        <w:rPr>
          <w:rFonts w:hint="eastAsia"/>
        </w:rPr>
        <w:t>盈利</w:t>
      </w:r>
      <w:r>
        <w:t>是公司的首要</w:t>
      </w:r>
      <w:r w:rsidR="00E640B8">
        <w:rPr>
          <w:rFonts w:hint="eastAsia"/>
        </w:rPr>
        <w:t>任务</w:t>
      </w:r>
      <w:r>
        <w:t>，</w:t>
      </w:r>
      <w:r>
        <w:rPr>
          <w:rFonts w:hint="eastAsia"/>
        </w:rPr>
        <w:t>而</w:t>
      </w:r>
      <w:r w:rsidR="00E640B8">
        <w:rPr>
          <w:rFonts w:hint="eastAsia"/>
        </w:rPr>
        <w:t>公司是</w:t>
      </w:r>
      <w:r w:rsidR="00E640B8">
        <w:t>通过</w:t>
      </w:r>
      <w:r w:rsidR="00E640B8">
        <w:rPr>
          <w:rFonts w:hint="eastAsia"/>
        </w:rPr>
        <w:t>为客户</w:t>
      </w:r>
      <w:r w:rsidR="00E640B8">
        <w:t>提供</w:t>
      </w:r>
      <w:r w:rsidR="00E640B8">
        <w:rPr>
          <w:rFonts w:hint="eastAsia"/>
        </w:rPr>
        <w:t>产品</w:t>
      </w:r>
      <w:r w:rsidR="00E640B8">
        <w:t>，</w:t>
      </w:r>
      <w:r w:rsidR="00E640B8">
        <w:rPr>
          <w:rFonts w:hint="eastAsia"/>
        </w:rPr>
        <w:t>提供</w:t>
      </w:r>
      <w:r w:rsidR="00E640B8">
        <w:t>服务</w:t>
      </w:r>
      <w:r w:rsidR="00180996">
        <w:t>，</w:t>
      </w:r>
      <w:r w:rsidR="00E640B8">
        <w:t>最终提供价值，</w:t>
      </w:r>
      <w:r w:rsidR="00E640B8">
        <w:rPr>
          <w:rFonts w:hint="eastAsia"/>
        </w:rPr>
        <w:t>来</w:t>
      </w:r>
      <w:r w:rsidR="00E640B8">
        <w:t>达到</w:t>
      </w:r>
      <w:r w:rsidR="00E640B8">
        <w:rPr>
          <w:rFonts w:hint="eastAsia"/>
        </w:rPr>
        <w:t>盈利</w:t>
      </w:r>
      <w:r w:rsidR="00E640B8">
        <w:t>目的。</w:t>
      </w:r>
      <w:r w:rsidR="00E640B8">
        <w:rPr>
          <w:rFonts w:hint="eastAsia"/>
        </w:rPr>
        <w:t>所以</w:t>
      </w:r>
      <w:r w:rsidR="00E640B8">
        <w:t>，</w:t>
      </w:r>
      <w:r w:rsidR="00E640B8">
        <w:rPr>
          <w:rFonts w:hint="eastAsia"/>
        </w:rPr>
        <w:t>客户</w:t>
      </w:r>
      <w:r w:rsidR="00E640B8">
        <w:t>是</w:t>
      </w:r>
      <w:r w:rsidR="00E640B8">
        <w:rPr>
          <w:rFonts w:hint="eastAsia"/>
        </w:rPr>
        <w:t>需求</w:t>
      </w:r>
      <w:r w:rsidR="00EB26EF">
        <w:rPr>
          <w:rFonts w:hint="eastAsia"/>
        </w:rPr>
        <w:t>是</w:t>
      </w:r>
      <w:r w:rsidR="00826AAB">
        <w:t>商业公司</w:t>
      </w:r>
      <w:r w:rsidR="00826AAB">
        <w:rPr>
          <w:rFonts w:hint="eastAsia"/>
        </w:rPr>
        <w:t>的</w:t>
      </w:r>
      <w:r w:rsidR="00E640B8">
        <w:t>根本。也</w:t>
      </w:r>
      <w:r w:rsidR="00E640B8">
        <w:rPr>
          <w:rFonts w:hint="eastAsia"/>
        </w:rPr>
        <w:t>因此</w:t>
      </w:r>
      <w:r w:rsidR="00E640B8">
        <w:t>，</w:t>
      </w:r>
      <w:r w:rsidR="00E640B8">
        <w:rPr>
          <w:rFonts w:hint="eastAsia"/>
        </w:rPr>
        <w:t>在</w:t>
      </w:r>
      <w:r w:rsidR="00E640B8">
        <w:t>晶赞企业文化中</w:t>
      </w:r>
      <w:r w:rsidR="00E640B8">
        <w:rPr>
          <w:rFonts w:hint="eastAsia"/>
        </w:rPr>
        <w:t>，</w:t>
      </w:r>
      <w:r w:rsidR="00E640B8">
        <w:t>第一</w:t>
      </w:r>
      <w:r w:rsidR="00E640B8">
        <w:rPr>
          <w:rFonts w:hint="eastAsia"/>
        </w:rPr>
        <w:t>条就是</w:t>
      </w:r>
      <w:r w:rsidR="00E640B8">
        <w:t>客户</w:t>
      </w:r>
      <w:r w:rsidR="00E640B8">
        <w:rPr>
          <w:rFonts w:hint="eastAsia"/>
        </w:rPr>
        <w:t>至上</w:t>
      </w:r>
      <w:r w:rsidR="00E640B8">
        <w:t>。</w:t>
      </w:r>
      <w:r w:rsidR="00E640B8">
        <w:rPr>
          <w:rFonts w:hint="eastAsia"/>
        </w:rPr>
        <w:t>满足客户</w:t>
      </w:r>
      <w:r w:rsidR="00E640B8">
        <w:t>的需求是我们需要追求的头等大事。</w:t>
      </w:r>
    </w:p>
    <w:p w14:paraId="75BADF17" w14:textId="7A8B770F" w:rsidR="001E3A2F" w:rsidRPr="002E44A4" w:rsidRDefault="00180996" w:rsidP="001E3A2F">
      <w:pPr>
        <w:rPr>
          <w:rFonts w:hint="eastAsia"/>
          <w:lang w:val="en-US"/>
        </w:rPr>
      </w:pPr>
      <w:r>
        <w:rPr>
          <w:rFonts w:hint="eastAsia"/>
        </w:rPr>
        <w:t>那</w:t>
      </w:r>
      <w:r>
        <w:t>如何去满足客户的需求达到客户至上呢？</w:t>
      </w:r>
      <w:r w:rsidR="000B036F">
        <w:t>在</w:t>
      </w:r>
      <w:r>
        <w:t>有些时候，</w:t>
      </w:r>
      <w:r>
        <w:rPr>
          <w:rFonts w:hint="eastAsia"/>
        </w:rPr>
        <w:t>客户</w:t>
      </w:r>
      <w:r>
        <w:t>的需求</w:t>
      </w:r>
      <w:r w:rsidR="000B036F">
        <w:rPr>
          <w:rFonts w:hint="eastAsia"/>
        </w:rPr>
        <w:t>的</w:t>
      </w:r>
      <w:r>
        <w:t>明确</w:t>
      </w:r>
      <w:r w:rsidR="000B036F">
        <w:t>的</w:t>
      </w:r>
      <w:r>
        <w:t>且确定的</w:t>
      </w:r>
      <w:r>
        <w:rPr>
          <w:rFonts w:hint="eastAsia"/>
        </w:rPr>
        <w:t>可以量化</w:t>
      </w:r>
      <w:r>
        <w:t>的。</w:t>
      </w:r>
      <w:r w:rsidR="000B036F">
        <w:t>而</w:t>
      </w:r>
      <w:r w:rsidR="000B036F">
        <w:rPr>
          <w:rFonts w:hint="eastAsia"/>
        </w:rPr>
        <w:t>这样</w:t>
      </w:r>
      <w:r w:rsidR="000B036F">
        <w:t>的需求</w:t>
      </w:r>
      <w:r w:rsidR="000B036F">
        <w:rPr>
          <w:rFonts w:hint="eastAsia"/>
        </w:rPr>
        <w:t>是</w:t>
      </w:r>
      <w:r w:rsidR="000B036F">
        <w:t>相对比较好满足的。而在大部分时间中，客户可能都不太清楚自己想要的产品或者服务，</w:t>
      </w:r>
      <w:r w:rsidR="000B036F">
        <w:rPr>
          <w:rFonts w:hint="eastAsia"/>
        </w:rPr>
        <w:t>甚至</w:t>
      </w:r>
      <w:r w:rsidR="000B036F">
        <w:t>，客户的需求可能只是一个概念或者想法。</w:t>
      </w:r>
      <w:r w:rsidR="000B036F">
        <w:rPr>
          <w:rFonts w:hint="eastAsia"/>
        </w:rPr>
        <w:t>在</w:t>
      </w:r>
      <w:r w:rsidR="000B036F">
        <w:t>这样的情况下，</w:t>
      </w:r>
      <w:r w:rsidR="000B036F">
        <w:rPr>
          <w:rFonts w:hint="eastAsia"/>
        </w:rPr>
        <w:t>我们</w:t>
      </w:r>
      <w:r w:rsidR="000B036F">
        <w:t>就需要尽量发挥我们的专业知识和经验帮助客户确认和了解自己的需求</w:t>
      </w:r>
      <w:r w:rsidR="000B036F">
        <w:rPr>
          <w:rFonts w:hint="eastAsia"/>
        </w:rPr>
        <w:t>，改进</w:t>
      </w:r>
      <w:r w:rsidR="000B036F">
        <w:t>并完善需求。这样我们才能做到客户至上</w:t>
      </w:r>
      <w:r w:rsidR="000B036F">
        <w:rPr>
          <w:rFonts w:hint="eastAsia"/>
        </w:rPr>
        <w:t>的</w:t>
      </w:r>
      <w:r w:rsidR="000B036F">
        <w:t>目标。</w:t>
      </w:r>
    </w:p>
    <w:p w14:paraId="10E9F359" w14:textId="663F4ED7" w:rsidR="001E3A2F" w:rsidRDefault="001E3A2F" w:rsidP="001E3A2F">
      <w:pPr>
        <w:pStyle w:val="1"/>
      </w:pPr>
      <w:r>
        <w:rPr>
          <w:rFonts w:hint="eastAsia"/>
        </w:rPr>
        <w:t>追求</w:t>
      </w:r>
      <w:r w:rsidR="006B7884">
        <w:rPr>
          <w:rFonts w:hint="eastAsia"/>
        </w:rPr>
        <w:t>卓越</w:t>
      </w:r>
    </w:p>
    <w:p w14:paraId="441FF248" w14:textId="1F6EF01C" w:rsidR="001F6130" w:rsidRDefault="00AA0691" w:rsidP="001F6130">
      <w:r>
        <w:rPr>
          <w:rFonts w:hint="eastAsia"/>
        </w:rPr>
        <w:t>我</w:t>
      </w:r>
      <w:r>
        <w:t>这边先举个例子，</w:t>
      </w:r>
      <w:r>
        <w:rPr>
          <w:rFonts w:hint="eastAsia"/>
        </w:rPr>
        <w:t>在</w:t>
      </w:r>
      <w:r>
        <w:t>苹果手机普及之前，手机的发展基本停留在，</w:t>
      </w:r>
      <w:r>
        <w:rPr>
          <w:rFonts w:hint="eastAsia"/>
        </w:rPr>
        <w:t>硬件</w:t>
      </w:r>
      <w:r>
        <w:t>的提升上。</w:t>
      </w:r>
      <w:r>
        <w:rPr>
          <w:rFonts w:hint="eastAsia"/>
        </w:rPr>
        <w:t>更大</w:t>
      </w:r>
      <w:r>
        <w:t>的屏幕。</w:t>
      </w:r>
      <w:r>
        <w:rPr>
          <w:rFonts w:hint="eastAsia"/>
        </w:rPr>
        <w:t>更快</w:t>
      </w:r>
      <w:r>
        <w:t>CPU</w:t>
      </w:r>
      <w:r w:rsidR="00D44A33">
        <w:t>，</w:t>
      </w:r>
      <w:r>
        <w:rPr>
          <w:rFonts w:hint="eastAsia"/>
        </w:rPr>
        <w:t>甚至</w:t>
      </w:r>
      <w:r>
        <w:t>是更</w:t>
      </w:r>
      <w:r>
        <w:rPr>
          <w:rFonts w:hint="eastAsia"/>
        </w:rPr>
        <w:t>多</w:t>
      </w:r>
      <w:r>
        <w:t>的按键</w:t>
      </w:r>
      <w:r w:rsidR="00D44A33">
        <w:rPr>
          <w:rFonts w:hint="eastAsia"/>
        </w:rPr>
        <w:t>上</w:t>
      </w:r>
      <w:r w:rsidR="00D44A33">
        <w:t>。</w:t>
      </w:r>
      <w:r w:rsidR="00D44A33">
        <w:rPr>
          <w:rFonts w:hint="eastAsia"/>
        </w:rPr>
        <w:t>但是</w:t>
      </w:r>
      <w:r w:rsidR="00D44A33">
        <w:t>，</w:t>
      </w:r>
      <w:r w:rsidR="00D44A33">
        <w:rPr>
          <w:rFonts w:hint="eastAsia"/>
        </w:rPr>
        <w:t>苹果</w:t>
      </w:r>
      <w:r w:rsidR="00D44A33">
        <w:t>手机的出现就颠覆了大部分对手机原</w:t>
      </w:r>
      <w:r w:rsidR="00D44A33">
        <w:rPr>
          <w:rFonts w:hint="eastAsia"/>
        </w:rPr>
        <w:t>有</w:t>
      </w:r>
      <w:r w:rsidR="00D44A33">
        <w:t>的设想。极大的满足了。人们使用手机的</w:t>
      </w:r>
      <w:r w:rsidR="00D44A33">
        <w:rPr>
          <w:rFonts w:hint="eastAsia"/>
        </w:rPr>
        <w:t>需求</w:t>
      </w:r>
      <w:r w:rsidR="00D44A33">
        <w:t>。</w:t>
      </w:r>
      <w:r w:rsidR="00D44A33">
        <w:rPr>
          <w:rFonts w:hint="eastAsia"/>
        </w:rPr>
        <w:t>它</w:t>
      </w:r>
      <w:r w:rsidR="00D44A33">
        <w:t>加入了</w:t>
      </w:r>
      <w:r w:rsidR="00D44A33">
        <w:rPr>
          <w:rFonts w:hint="eastAsia"/>
        </w:rPr>
        <w:t>触屏</w:t>
      </w:r>
      <w:r w:rsidR="00D44A33">
        <w:t>，</w:t>
      </w:r>
      <w:r w:rsidR="00D44A33">
        <w:rPr>
          <w:rFonts w:hint="eastAsia"/>
        </w:rPr>
        <w:t>砍掉</w:t>
      </w:r>
      <w:r w:rsidR="00D44A33">
        <w:t>了</w:t>
      </w:r>
      <w:r w:rsidR="00D44A33">
        <w:rPr>
          <w:rFonts w:hint="eastAsia"/>
        </w:rPr>
        <w:t>键盘</w:t>
      </w:r>
      <w:r w:rsidR="00D44A33">
        <w:t>。</w:t>
      </w:r>
      <w:r w:rsidR="00D44A33">
        <w:rPr>
          <w:rFonts w:hint="eastAsia"/>
        </w:rPr>
        <w:t>去掉</w:t>
      </w:r>
      <w:r w:rsidR="00D44A33">
        <w:t>了灵活的</w:t>
      </w:r>
      <w:r w:rsidR="00D44A33">
        <w:t>SD</w:t>
      </w:r>
      <w:r w:rsidR="00D44A33">
        <w:t>卡</w:t>
      </w:r>
      <w:r w:rsidR="00D44A33">
        <w:rPr>
          <w:rFonts w:hint="eastAsia"/>
        </w:rPr>
        <w:t>等</w:t>
      </w:r>
      <w:r w:rsidR="00D44A33">
        <w:t>等做</w:t>
      </w:r>
      <w:r w:rsidR="00D44A33">
        <w:rPr>
          <w:rFonts w:hint="eastAsia"/>
        </w:rPr>
        <w:t>了</w:t>
      </w:r>
      <w:r w:rsidR="00D44A33">
        <w:t>一些列的变革。</w:t>
      </w:r>
      <w:r w:rsidR="00D44A33">
        <w:rPr>
          <w:rFonts w:hint="eastAsia"/>
        </w:rPr>
        <w:t>这个</w:t>
      </w:r>
      <w:r w:rsidR="00D44A33">
        <w:t>就是站在客户的角度</w:t>
      </w:r>
      <w:r w:rsidR="00D44A33">
        <w:rPr>
          <w:rFonts w:hint="eastAsia"/>
        </w:rPr>
        <w:t>去</w:t>
      </w:r>
      <w:r w:rsidR="00D44A33">
        <w:t>追去</w:t>
      </w:r>
      <w:r w:rsidR="00D44A33">
        <w:rPr>
          <w:rFonts w:hint="eastAsia"/>
        </w:rPr>
        <w:t>卓越</w:t>
      </w:r>
      <w:r w:rsidR="00D44A33">
        <w:t>。</w:t>
      </w:r>
      <w:r w:rsidR="00D44A33">
        <w:rPr>
          <w:rFonts w:hint="eastAsia"/>
        </w:rPr>
        <w:t>而</w:t>
      </w:r>
      <w:r w:rsidR="00D44A33">
        <w:t>不仅仅是一些挤牙膏</w:t>
      </w:r>
      <w:r w:rsidR="00D44A33">
        <w:rPr>
          <w:rFonts w:hint="eastAsia"/>
        </w:rPr>
        <w:t>式</w:t>
      </w:r>
      <w:r w:rsidR="00D44A33">
        <w:t>的更新。和迭代。</w:t>
      </w:r>
    </w:p>
    <w:p w14:paraId="3BAE0E7F" w14:textId="595901D4" w:rsidR="00D44A33" w:rsidRDefault="00B828B7" w:rsidP="001F6130">
      <w:r>
        <w:t>作为</w:t>
      </w:r>
      <w:r>
        <w:rPr>
          <w:rFonts w:hint="eastAsia"/>
        </w:rPr>
        <w:t>晶赞</w:t>
      </w:r>
      <w:r>
        <w:t>的第二条准则，</w:t>
      </w:r>
      <w:r>
        <w:rPr>
          <w:rFonts w:hint="eastAsia"/>
        </w:rPr>
        <w:t>我</w:t>
      </w:r>
      <w:r>
        <w:t>觉得是</w:t>
      </w:r>
      <w:r>
        <w:rPr>
          <w:rFonts w:hint="eastAsia"/>
        </w:rPr>
        <w:t>对</w:t>
      </w:r>
      <w:r>
        <w:t>第一条</w:t>
      </w:r>
      <w:r>
        <w:rPr>
          <w:rFonts w:hint="eastAsia"/>
        </w:rPr>
        <w:t>准则</w:t>
      </w:r>
      <w:r>
        <w:t>的一个补充，</w:t>
      </w:r>
      <w:r>
        <w:rPr>
          <w:rFonts w:hint="eastAsia"/>
        </w:rPr>
        <w:t>告诉</w:t>
      </w:r>
      <w:r>
        <w:t>我们</w:t>
      </w:r>
      <w:r>
        <w:rPr>
          <w:rFonts w:hint="eastAsia"/>
        </w:rPr>
        <w:t>在</w:t>
      </w:r>
      <w:r>
        <w:t>满足客户需求的</w:t>
      </w:r>
      <w:r>
        <w:rPr>
          <w:rFonts w:hint="eastAsia"/>
        </w:rPr>
        <w:t>同时</w:t>
      </w:r>
      <w:r>
        <w:t>，</w:t>
      </w:r>
      <w:r>
        <w:rPr>
          <w:rFonts w:hint="eastAsia"/>
        </w:rPr>
        <w:t>需要</w:t>
      </w:r>
      <w:r>
        <w:t>思考是不是有更好的选项。这样的</w:t>
      </w:r>
      <w:r>
        <w:rPr>
          <w:rFonts w:hint="eastAsia"/>
        </w:rPr>
        <w:t>选项</w:t>
      </w:r>
      <w:r>
        <w:t>适合使用在哪些场景</w:t>
      </w:r>
      <w:r>
        <w:rPr>
          <w:rFonts w:hint="eastAsia"/>
        </w:rPr>
        <w:t>和</w:t>
      </w:r>
      <w:r>
        <w:t>范围。等等一些列更加细化的问题。</w:t>
      </w:r>
      <w:r>
        <w:rPr>
          <w:rFonts w:hint="eastAsia"/>
        </w:rPr>
        <w:t>去</w:t>
      </w:r>
      <w:r>
        <w:t>帮助客户</w:t>
      </w:r>
      <w:r w:rsidR="002D2C24">
        <w:t>更好的</w:t>
      </w:r>
      <w:r w:rsidR="002D2C24">
        <w:rPr>
          <w:rFonts w:hint="eastAsia"/>
        </w:rPr>
        <w:t>了解</w:t>
      </w:r>
      <w:r w:rsidR="002D2C24">
        <w:t>需求</w:t>
      </w:r>
      <w:r w:rsidR="002D2C24">
        <w:rPr>
          <w:rFonts w:hint="eastAsia"/>
        </w:rPr>
        <w:t>，</w:t>
      </w:r>
      <w:r w:rsidR="002D2C24">
        <w:t>解决</w:t>
      </w:r>
      <w:r w:rsidR="00175AAA">
        <w:t>解决</w:t>
      </w:r>
      <w:r w:rsidR="002D2C24">
        <w:t>问题，</w:t>
      </w:r>
      <w:r w:rsidR="00175AAA">
        <w:t>并</w:t>
      </w:r>
      <w:r w:rsidR="002D2C24">
        <w:rPr>
          <w:rFonts w:hint="eastAsia"/>
        </w:rPr>
        <w:t>提供</w:t>
      </w:r>
      <w:r w:rsidR="002D2C24">
        <w:t>实现</w:t>
      </w:r>
      <w:r>
        <w:t>。</w:t>
      </w:r>
      <w:r w:rsidR="00FE7FD4">
        <w:rPr>
          <w:rFonts w:hint="eastAsia"/>
        </w:rPr>
        <w:t>这就</w:t>
      </w:r>
      <w:r w:rsidR="00FE7FD4">
        <w:t>是一个追求卓越的</w:t>
      </w:r>
      <w:r w:rsidR="00FE7FD4">
        <w:rPr>
          <w:rFonts w:hint="eastAsia"/>
        </w:rPr>
        <w:t>过程</w:t>
      </w:r>
      <w:r w:rsidR="00FE7FD4">
        <w:t>。</w:t>
      </w:r>
    </w:p>
    <w:p w14:paraId="11958F0A" w14:textId="7053DF7B" w:rsidR="00E14B17" w:rsidRDefault="00E14B17" w:rsidP="001F6130">
      <w:r>
        <w:rPr>
          <w:rFonts w:hint="eastAsia"/>
        </w:rPr>
        <w:t>在</w:t>
      </w:r>
      <w:r>
        <w:t>我</w:t>
      </w:r>
      <w:r>
        <w:rPr>
          <w:rFonts w:hint="eastAsia"/>
        </w:rPr>
        <w:t>的</w:t>
      </w:r>
      <w:r>
        <w:t>后续</w:t>
      </w:r>
      <w:r>
        <w:rPr>
          <w:rFonts w:hint="eastAsia"/>
        </w:rPr>
        <w:t>工作</w:t>
      </w:r>
      <w:r>
        <w:t>中，我也</w:t>
      </w:r>
      <w:r>
        <w:rPr>
          <w:rFonts w:hint="eastAsia"/>
        </w:rPr>
        <w:t>会</w:t>
      </w:r>
      <w:r>
        <w:t>将这一精神贯彻到底，</w:t>
      </w:r>
      <w:r>
        <w:rPr>
          <w:rFonts w:hint="eastAsia"/>
        </w:rPr>
        <w:t>尽力</w:t>
      </w:r>
      <w:r>
        <w:t>优化</w:t>
      </w:r>
      <w:proofErr w:type="spellStart"/>
      <w:r>
        <w:rPr>
          <w:rFonts w:hint="eastAsia"/>
        </w:rPr>
        <w:t>zamp</w:t>
      </w:r>
      <w:r>
        <w:t>da</w:t>
      </w:r>
      <w:proofErr w:type="spellEnd"/>
      <w:r>
        <w:rPr>
          <w:rFonts w:hint="eastAsia"/>
        </w:rPr>
        <w:t>的</w:t>
      </w:r>
      <w:r>
        <w:t>数据平台的可靠性</w:t>
      </w:r>
      <w:r>
        <w:rPr>
          <w:rFonts w:hint="eastAsia"/>
        </w:rPr>
        <w:t>和</w:t>
      </w:r>
      <w:r>
        <w:t>易用性，提升整体的</w:t>
      </w:r>
      <w:r>
        <w:rPr>
          <w:rFonts w:hint="eastAsia"/>
        </w:rPr>
        <w:t>工作</w:t>
      </w:r>
      <w:r>
        <w:t>效率。</w:t>
      </w:r>
    </w:p>
    <w:p w14:paraId="2C0CD77A" w14:textId="033B22F8" w:rsidR="001E3A2F" w:rsidRDefault="001E3A2F" w:rsidP="001E3A2F">
      <w:pPr>
        <w:pStyle w:val="1"/>
      </w:pPr>
      <w:r>
        <w:rPr>
          <w:rFonts w:hint="eastAsia"/>
        </w:rPr>
        <w:lastRenderedPageBreak/>
        <w:t>齐心协力</w:t>
      </w:r>
    </w:p>
    <w:p w14:paraId="3518AE4C" w14:textId="77777777" w:rsidR="00FC6023" w:rsidRDefault="0066726C" w:rsidP="001E3A2F">
      <w:r>
        <w:t>任何伟大的事业都不可能通过一个人的力量完成。</w:t>
      </w:r>
      <w:r w:rsidR="004A163F">
        <w:rPr>
          <w:rFonts w:hint="eastAsia"/>
        </w:rPr>
        <w:t>需要</w:t>
      </w:r>
      <w:r w:rsidR="00FC6023">
        <w:rPr>
          <w:rFonts w:hint="eastAsia"/>
        </w:rPr>
        <w:t>一</w:t>
      </w:r>
      <w:r w:rsidR="004A163F">
        <w:rPr>
          <w:rFonts w:hint="eastAsia"/>
        </w:rPr>
        <w:t>个团队</w:t>
      </w:r>
      <w:r w:rsidR="00FC6023">
        <w:t>，</w:t>
      </w:r>
      <w:r w:rsidR="00FC6023">
        <w:rPr>
          <w:rFonts w:hint="eastAsia"/>
        </w:rPr>
        <w:t>甚至</w:t>
      </w:r>
      <w:r w:rsidR="00FC6023">
        <w:t>是多个团队和组织</w:t>
      </w:r>
      <w:r w:rsidR="004A163F">
        <w:t>的力量共同使劲</w:t>
      </w:r>
      <w:r w:rsidR="004A163F">
        <w:rPr>
          <w:rFonts w:hint="eastAsia"/>
        </w:rPr>
        <w:t>往</w:t>
      </w:r>
      <w:r w:rsidR="004A163F">
        <w:t>同一个方向前进</w:t>
      </w:r>
      <w:r w:rsidR="00FC6023">
        <w:t>。</w:t>
      </w:r>
    </w:p>
    <w:p w14:paraId="7267FE3F" w14:textId="0C3EACD3" w:rsidR="00974957" w:rsidRDefault="004A163F" w:rsidP="001E3A2F">
      <w:r>
        <w:rPr>
          <w:rFonts w:hint="eastAsia"/>
        </w:rPr>
        <w:t>齐心</w:t>
      </w:r>
      <w:r>
        <w:t>协力是</w:t>
      </w:r>
      <w:r w:rsidR="00FC6023">
        <w:rPr>
          <w:rFonts w:hint="eastAsia"/>
        </w:rPr>
        <w:t>希望</w:t>
      </w:r>
      <w:r w:rsidR="00172799">
        <w:rPr>
          <w:rFonts w:hint="eastAsia"/>
        </w:rPr>
        <w:t>全公司</w:t>
      </w:r>
      <w:r w:rsidR="00C33AFD">
        <w:t>全员</w:t>
      </w:r>
      <w:r w:rsidR="00172799">
        <w:t>可以拧成一股绳。</w:t>
      </w:r>
      <w:r w:rsidR="00974957">
        <w:t>把力</w:t>
      </w:r>
      <w:r w:rsidR="00CB094C">
        <w:t>量</w:t>
      </w:r>
      <w:r w:rsidR="00974957">
        <w:rPr>
          <w:rFonts w:hint="eastAsia"/>
        </w:rPr>
        <w:t>花</w:t>
      </w:r>
      <w:r w:rsidR="00974957">
        <w:t>在同一个地方。</w:t>
      </w:r>
      <w:r w:rsidR="00974957">
        <w:rPr>
          <w:rFonts w:hint="eastAsia"/>
        </w:rPr>
        <w:t>才</w:t>
      </w:r>
      <w:r w:rsidR="00974957">
        <w:t>能产生最大的合力。</w:t>
      </w:r>
      <w:r w:rsidR="00FC6023">
        <w:t>任何不同方向的力都会</w:t>
      </w:r>
      <w:r w:rsidR="00FC6023">
        <w:rPr>
          <w:rFonts w:hint="eastAsia"/>
        </w:rPr>
        <w:t>产生损耗让</w:t>
      </w:r>
      <w:r w:rsidR="00FC6023">
        <w:t>事倍功半。因此，</w:t>
      </w:r>
      <w:r w:rsidR="00FC6023">
        <w:rPr>
          <w:rFonts w:hint="eastAsia"/>
        </w:rPr>
        <w:t>齐心协力</w:t>
      </w:r>
      <w:r w:rsidR="00FC6023">
        <w:t>是作为一个团队，</w:t>
      </w:r>
      <w:r w:rsidR="00FC6023">
        <w:rPr>
          <w:rFonts w:hint="eastAsia"/>
        </w:rPr>
        <w:t>一个</w:t>
      </w:r>
      <w:r w:rsidR="00FC6023">
        <w:t>团体，</w:t>
      </w:r>
      <w:r w:rsidR="00FC6023">
        <w:rPr>
          <w:rFonts w:hint="eastAsia"/>
        </w:rPr>
        <w:t>一个</w:t>
      </w:r>
      <w:r w:rsidR="006604C2">
        <w:t>公司</w:t>
      </w:r>
      <w:r w:rsidR="00FC6023">
        <w:t>最重要的法则，</w:t>
      </w:r>
      <w:r w:rsidR="00FC6023">
        <w:rPr>
          <w:rFonts w:hint="eastAsia"/>
        </w:rPr>
        <w:t>也</w:t>
      </w:r>
      <w:r w:rsidR="00FC6023">
        <w:t>是任何</w:t>
      </w:r>
      <w:r w:rsidR="00FC6023">
        <w:rPr>
          <w:rFonts w:hint="eastAsia"/>
        </w:rPr>
        <w:t>形式</w:t>
      </w:r>
      <w:r w:rsidR="00FC6023">
        <w:t>的组织。所要达到的第一目标。</w:t>
      </w:r>
    </w:p>
    <w:p w14:paraId="5DF70CCA" w14:textId="7FBDC4E9" w:rsidR="00463B46" w:rsidRDefault="00463B46" w:rsidP="001E3A2F">
      <w:r w:rsidRPr="00463B46">
        <w:t>毛泽东在辽沈战役前给林彪</w:t>
      </w:r>
      <w:r w:rsidRPr="00463B46">
        <w:rPr>
          <w:rFonts w:hint="eastAsia"/>
        </w:rPr>
        <w:t>发</w:t>
      </w:r>
      <w:r w:rsidRPr="00463B46">
        <w:t>电</w:t>
      </w:r>
      <w:r w:rsidRPr="00463B46">
        <w:rPr>
          <w:rFonts w:hint="eastAsia"/>
        </w:rPr>
        <w:t>报，</w:t>
      </w:r>
      <w:r w:rsidRPr="00463B46">
        <w:t>说过</w:t>
      </w:r>
      <w:r w:rsidRPr="00463B46">
        <w:rPr>
          <w:rFonts w:hint="eastAsia"/>
        </w:rPr>
        <w:t>：五</w:t>
      </w:r>
      <w:r w:rsidRPr="00463B46">
        <w:t>心不定</w:t>
      </w:r>
      <w:r w:rsidRPr="00463B46">
        <w:rPr>
          <w:rFonts w:hint="eastAsia"/>
        </w:rPr>
        <w:t>，</w:t>
      </w:r>
      <w:r w:rsidRPr="00463B46">
        <w:t>输的干干净净</w:t>
      </w:r>
      <w:r w:rsidRPr="00463B46">
        <w:rPr>
          <w:rFonts w:hint="eastAsia"/>
        </w:rPr>
        <w:t>。</w:t>
      </w:r>
      <w:r w:rsidRPr="00463B46">
        <w:t>一说军事一说生活</w:t>
      </w:r>
      <w:r w:rsidRPr="00463B46">
        <w:rPr>
          <w:rFonts w:hint="eastAsia"/>
        </w:rPr>
        <w:t>，</w:t>
      </w:r>
      <w:r w:rsidRPr="00463B46">
        <w:t>其理相通</w:t>
      </w:r>
      <w:r w:rsidRPr="00463B46">
        <w:rPr>
          <w:rFonts w:hint="eastAsia"/>
        </w:rPr>
        <w:t>。</w:t>
      </w:r>
      <w:r w:rsidRPr="00463B46">
        <w:t>工作虽非打仗</w:t>
      </w:r>
      <w:r w:rsidRPr="00463B46">
        <w:rPr>
          <w:rFonts w:hint="eastAsia"/>
        </w:rPr>
        <w:t>，</w:t>
      </w:r>
      <w:r w:rsidRPr="00463B46">
        <w:t>但也可以</w:t>
      </w:r>
      <w:r w:rsidRPr="00463B46">
        <w:rPr>
          <w:rFonts w:hint="eastAsia"/>
        </w:rPr>
        <w:t>论</w:t>
      </w:r>
      <w:r w:rsidRPr="00463B46">
        <w:t>输赢</w:t>
      </w:r>
      <w:r w:rsidRPr="00463B46">
        <w:rPr>
          <w:rFonts w:hint="eastAsia"/>
        </w:rPr>
        <w:t>。</w:t>
      </w:r>
      <w:r w:rsidRPr="00463B46">
        <w:t>只要我们每个人</w:t>
      </w:r>
      <w:r w:rsidRPr="00463B46">
        <w:rPr>
          <w:rFonts w:hint="eastAsia"/>
        </w:rPr>
        <w:t>统一</w:t>
      </w:r>
      <w:r w:rsidRPr="00463B46">
        <w:t>认识，相互扶持，</w:t>
      </w:r>
      <w:r w:rsidRPr="00463B46">
        <w:rPr>
          <w:rFonts w:hint="eastAsia"/>
        </w:rPr>
        <w:t>每个</w:t>
      </w:r>
      <w:r w:rsidRPr="00463B46">
        <w:t>团队都做好</w:t>
      </w:r>
      <w:r w:rsidRPr="00463B46">
        <w:rPr>
          <w:rFonts w:hint="eastAsia"/>
        </w:rPr>
        <w:t>自己</w:t>
      </w:r>
      <w:r w:rsidRPr="00463B46">
        <w:t>的工作，排除万难，大家一起肩并肩</w:t>
      </w:r>
      <w:r w:rsidRPr="00463B46">
        <w:rPr>
          <w:rFonts w:hint="eastAsia"/>
        </w:rPr>
        <w:t>向着</w:t>
      </w:r>
      <w:r w:rsidRPr="00463B46">
        <w:t>公司的目标努力，晶赞</w:t>
      </w:r>
      <w:r w:rsidRPr="00463B46">
        <w:rPr>
          <w:rFonts w:hint="eastAsia"/>
        </w:rPr>
        <w:t>就</w:t>
      </w:r>
      <w:r w:rsidRPr="00463B46">
        <w:t>能早日实现成为具有全球影响力的大数据公司这一愿景。</w:t>
      </w:r>
    </w:p>
    <w:p w14:paraId="0AC5E788" w14:textId="0BB10624" w:rsidR="001E3A2F" w:rsidRDefault="001E3A2F" w:rsidP="001E3A2F">
      <w:pPr>
        <w:pStyle w:val="1"/>
      </w:pPr>
      <w:bookmarkStart w:id="0" w:name="OLE_LINK1"/>
      <w:bookmarkStart w:id="1" w:name="OLE_LINK2"/>
      <w:bookmarkStart w:id="2" w:name="_GoBack"/>
      <w:bookmarkEnd w:id="2"/>
      <w:r>
        <w:rPr>
          <w:rFonts w:hint="eastAsia"/>
        </w:rPr>
        <w:t>共生共荣</w:t>
      </w:r>
    </w:p>
    <w:bookmarkEnd w:id="0"/>
    <w:bookmarkEnd w:id="1"/>
    <w:p w14:paraId="71398F28" w14:textId="77777777" w:rsidR="00C42366" w:rsidRPr="001E3A2F" w:rsidRDefault="00463B46" w:rsidP="00C42366">
      <w:r w:rsidRPr="00463B46">
        <w:rPr>
          <w:rFonts w:hint="eastAsia"/>
        </w:rPr>
        <w:t>共生</w:t>
      </w:r>
      <w:r w:rsidR="00B966EB">
        <w:t>共荣</w:t>
      </w:r>
      <w:r w:rsidRPr="00463B46">
        <w:t>这是一种状态，客户，</w:t>
      </w:r>
      <w:r w:rsidRPr="00463B46">
        <w:rPr>
          <w:rFonts w:hint="eastAsia"/>
        </w:rPr>
        <w:t>公司</w:t>
      </w:r>
      <w:r w:rsidRPr="00463B46">
        <w:t>，</w:t>
      </w:r>
      <w:r w:rsidRPr="00463B46">
        <w:rPr>
          <w:rFonts w:hint="eastAsia"/>
        </w:rPr>
        <w:t>以及</w:t>
      </w:r>
      <w:r w:rsidRPr="00463B46">
        <w:t>我们每个人都形成一个积极向上的</w:t>
      </w:r>
      <w:r w:rsidRPr="00463B46">
        <w:rPr>
          <w:rFonts w:hint="eastAsia"/>
        </w:rPr>
        <w:t>生态</w:t>
      </w:r>
      <w:r w:rsidRPr="00463B46">
        <w:t>，这个生态</w:t>
      </w:r>
      <w:r w:rsidRPr="00463B46">
        <w:rPr>
          <w:rFonts w:hint="eastAsia"/>
        </w:rPr>
        <w:t>中的</w:t>
      </w:r>
      <w:r w:rsidRPr="00463B46">
        <w:t>每个个体都相辅相成，离</w:t>
      </w:r>
      <w:r w:rsidRPr="00463B46">
        <w:rPr>
          <w:rFonts w:hint="eastAsia"/>
        </w:rPr>
        <w:t>不开</w:t>
      </w:r>
      <w:r w:rsidRPr="00463B46">
        <w:t>彼此。客户的发展依赖于公司的产品，</w:t>
      </w:r>
      <w:r w:rsidRPr="00463B46">
        <w:rPr>
          <w:rFonts w:hint="eastAsia"/>
        </w:rPr>
        <w:t>公司</w:t>
      </w:r>
      <w:r w:rsidRPr="00463B46">
        <w:t>的</w:t>
      </w:r>
      <w:r w:rsidRPr="00463B46">
        <w:rPr>
          <w:rFonts w:hint="eastAsia"/>
        </w:rPr>
        <w:t>发展</w:t>
      </w:r>
      <w:r w:rsidRPr="00463B46">
        <w:t>离不开客户，</w:t>
      </w:r>
      <w:r w:rsidRPr="00463B46">
        <w:rPr>
          <w:rFonts w:hint="eastAsia"/>
        </w:rPr>
        <w:t>更</w:t>
      </w:r>
      <w:r w:rsidRPr="00463B46">
        <w:t>离不开每</w:t>
      </w:r>
      <w:r w:rsidRPr="00463B46">
        <w:rPr>
          <w:rFonts w:hint="eastAsia"/>
        </w:rPr>
        <w:t>个</w:t>
      </w:r>
      <w:r w:rsidRPr="00463B46">
        <w:t>晶赞人；公司的</w:t>
      </w:r>
      <w:r w:rsidRPr="00463B46">
        <w:rPr>
          <w:rFonts w:hint="eastAsia"/>
        </w:rPr>
        <w:t>发展</w:t>
      </w:r>
      <w:r w:rsidRPr="00463B46">
        <w:t>壮大将会为客户提供更好的</w:t>
      </w:r>
      <w:r w:rsidRPr="00463B46">
        <w:rPr>
          <w:rFonts w:hint="eastAsia"/>
        </w:rPr>
        <w:t>产品</w:t>
      </w:r>
      <w:r w:rsidRPr="00463B46">
        <w:t>，</w:t>
      </w:r>
      <w:r w:rsidRPr="00463B46">
        <w:rPr>
          <w:rFonts w:hint="eastAsia"/>
        </w:rPr>
        <w:t>也会</w:t>
      </w:r>
      <w:r w:rsidRPr="00463B46">
        <w:t>给我们每个人提供更好的工作环境和条件。</w:t>
      </w:r>
      <w:r w:rsidRPr="00463B46">
        <w:rPr>
          <w:rFonts w:hint="eastAsia"/>
        </w:rPr>
        <w:t>我们</w:t>
      </w:r>
      <w:r w:rsidRPr="00463B46">
        <w:t>每个人都</w:t>
      </w:r>
      <w:r w:rsidRPr="00463B46">
        <w:rPr>
          <w:rFonts w:hint="eastAsia"/>
        </w:rPr>
        <w:t>要把公司当作一个大家庭，融入其中，融洽共处</w:t>
      </w:r>
      <w:r w:rsidRPr="00463B46">
        <w:t>，一起努力</w:t>
      </w:r>
      <w:r w:rsidRPr="00463B46">
        <w:rPr>
          <w:rFonts w:hint="eastAsia"/>
        </w:rPr>
        <w:t>推动</w:t>
      </w:r>
      <w:r w:rsidRPr="00463B46">
        <w:t>公司向前发展。</w:t>
      </w:r>
      <w:r w:rsidR="00C42366">
        <w:rPr>
          <w:rFonts w:hint="eastAsia"/>
        </w:rPr>
        <w:t>只有深入</w:t>
      </w:r>
      <w:r w:rsidR="00C42366">
        <w:t>理解这种共生共荣关系，</w:t>
      </w:r>
      <w:r w:rsidR="00C42366">
        <w:rPr>
          <w:rFonts w:hint="eastAsia"/>
        </w:rPr>
        <w:t>才能</w:t>
      </w:r>
      <w:r w:rsidR="00C42366">
        <w:t>更好的</w:t>
      </w:r>
      <w:r w:rsidR="00C42366">
        <w:rPr>
          <w:rFonts w:hint="eastAsia"/>
        </w:rPr>
        <w:t>发挥</w:t>
      </w:r>
      <w:r w:rsidR="00C42366">
        <w:t>个人的力量，为团队</w:t>
      </w:r>
      <w:r w:rsidR="00C42366">
        <w:rPr>
          <w:rFonts w:hint="eastAsia"/>
        </w:rPr>
        <w:t>发展</w:t>
      </w:r>
      <w:r w:rsidR="00C42366">
        <w:t>做出努力。</w:t>
      </w:r>
    </w:p>
    <w:p w14:paraId="03B32603" w14:textId="77777777" w:rsidR="001E3A2F" w:rsidRPr="001E3A2F" w:rsidRDefault="001E3A2F" w:rsidP="001E3A2F"/>
    <w:p w14:paraId="32F050A5" w14:textId="39EBCE4C" w:rsidR="00F110E4" w:rsidRDefault="00391A24">
      <w:r>
        <w:t>以上</w:t>
      </w:r>
      <w:r>
        <w:rPr>
          <w:rFonts w:hint="eastAsia"/>
        </w:rPr>
        <w:t>就是</w:t>
      </w:r>
      <w:r>
        <w:t>我对公司</w:t>
      </w:r>
      <w:r>
        <w:rPr>
          <w:rFonts w:hint="eastAsia"/>
        </w:rPr>
        <w:t>企业</w:t>
      </w:r>
      <w:r>
        <w:t>文化分享的内容。</w:t>
      </w:r>
      <w:r>
        <w:t xml:space="preserve"> </w:t>
      </w:r>
    </w:p>
    <w:sectPr w:rsidR="00F110E4">
      <w:footerReference w:type="default" r:id="rId7"/>
      <w:pgSz w:w="11907" w:h="16839"/>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3924AE" w14:textId="77777777" w:rsidR="009E130E" w:rsidRDefault="009E130E">
      <w:pPr>
        <w:spacing w:after="0" w:line="240" w:lineRule="auto"/>
      </w:pPr>
      <w:r>
        <w:separator/>
      </w:r>
    </w:p>
  </w:endnote>
  <w:endnote w:type="continuationSeparator" w:id="0">
    <w:p w14:paraId="5C5276AA" w14:textId="77777777" w:rsidR="009E130E" w:rsidRDefault="009E1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476AA0FF" w14:textId="77777777" w:rsidR="00F110E4" w:rsidRDefault="006E792B">
        <w:r>
          <w:fldChar w:fldCharType="begin"/>
        </w:r>
        <w:r>
          <w:instrText xml:space="preserve"> PAGE   \* MERGEFORMAT </w:instrText>
        </w:r>
        <w:r>
          <w:fldChar w:fldCharType="separate"/>
        </w:r>
        <w:r w:rsidR="00F3621E">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9116E" w14:textId="77777777" w:rsidR="009E130E" w:rsidRDefault="009E130E">
      <w:pPr>
        <w:spacing w:after="0" w:line="240" w:lineRule="auto"/>
      </w:pPr>
      <w:r>
        <w:separator/>
      </w:r>
    </w:p>
  </w:footnote>
  <w:footnote w:type="continuationSeparator" w:id="0">
    <w:p w14:paraId="77855F81" w14:textId="77777777" w:rsidR="009E130E" w:rsidRDefault="009E130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F88"/>
    <w:rsid w:val="00016DA2"/>
    <w:rsid w:val="00060A09"/>
    <w:rsid w:val="00090EE1"/>
    <w:rsid w:val="000A4BFA"/>
    <w:rsid w:val="000B036F"/>
    <w:rsid w:val="000E2843"/>
    <w:rsid w:val="0013312C"/>
    <w:rsid w:val="00172799"/>
    <w:rsid w:val="00175AAA"/>
    <w:rsid w:val="00180996"/>
    <w:rsid w:val="001C3649"/>
    <w:rsid w:val="001D6C96"/>
    <w:rsid w:val="001E3A2F"/>
    <w:rsid w:val="001F0AEC"/>
    <w:rsid w:val="001F6130"/>
    <w:rsid w:val="002112CD"/>
    <w:rsid w:val="002D2C24"/>
    <w:rsid w:val="002E44A4"/>
    <w:rsid w:val="003116AF"/>
    <w:rsid w:val="00391A24"/>
    <w:rsid w:val="003D3B42"/>
    <w:rsid w:val="003D7BB5"/>
    <w:rsid w:val="00433F88"/>
    <w:rsid w:val="00463B46"/>
    <w:rsid w:val="004734B4"/>
    <w:rsid w:val="004A163F"/>
    <w:rsid w:val="0050661D"/>
    <w:rsid w:val="005659B4"/>
    <w:rsid w:val="00591DAB"/>
    <w:rsid w:val="006604C2"/>
    <w:rsid w:val="0066726C"/>
    <w:rsid w:val="006B7884"/>
    <w:rsid w:val="006E792B"/>
    <w:rsid w:val="007139D3"/>
    <w:rsid w:val="00795963"/>
    <w:rsid w:val="00814E7E"/>
    <w:rsid w:val="00826AAB"/>
    <w:rsid w:val="00876FCC"/>
    <w:rsid w:val="0089046D"/>
    <w:rsid w:val="008B4B50"/>
    <w:rsid w:val="00974957"/>
    <w:rsid w:val="009A2B91"/>
    <w:rsid w:val="009E130E"/>
    <w:rsid w:val="00AA0691"/>
    <w:rsid w:val="00AB20F9"/>
    <w:rsid w:val="00AD26BA"/>
    <w:rsid w:val="00AD5DF9"/>
    <w:rsid w:val="00B359A2"/>
    <w:rsid w:val="00B4331D"/>
    <w:rsid w:val="00B45F91"/>
    <w:rsid w:val="00B73629"/>
    <w:rsid w:val="00B76BD4"/>
    <w:rsid w:val="00B828B7"/>
    <w:rsid w:val="00B966EB"/>
    <w:rsid w:val="00BA065B"/>
    <w:rsid w:val="00BD5258"/>
    <w:rsid w:val="00C15300"/>
    <w:rsid w:val="00C33AFD"/>
    <w:rsid w:val="00C42366"/>
    <w:rsid w:val="00CB094C"/>
    <w:rsid w:val="00CC2BAB"/>
    <w:rsid w:val="00CF3086"/>
    <w:rsid w:val="00D00680"/>
    <w:rsid w:val="00D44A33"/>
    <w:rsid w:val="00DF79DF"/>
    <w:rsid w:val="00E1482E"/>
    <w:rsid w:val="00E14B17"/>
    <w:rsid w:val="00E1634D"/>
    <w:rsid w:val="00E50BFF"/>
    <w:rsid w:val="00E640B8"/>
    <w:rsid w:val="00E87FBB"/>
    <w:rsid w:val="00EB26EF"/>
    <w:rsid w:val="00EE4241"/>
    <w:rsid w:val="00F110E4"/>
    <w:rsid w:val="00F3621E"/>
    <w:rsid w:val="00F43531"/>
    <w:rsid w:val="00F81CB6"/>
    <w:rsid w:val="00FC6023"/>
    <w:rsid w:val="00FE7FD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D6D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792B"/>
    <w:rPr>
      <w:lang w:val="en-GB" w:eastAsia="zh-CN"/>
    </w:rPr>
  </w:style>
  <w:style w:type="paragraph" w:styleId="1">
    <w:name w:val="heading 1"/>
    <w:basedOn w:val="a"/>
    <w:next w:val="a"/>
    <w:link w:val="10"/>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4">
    <w:name w:val="heading 4"/>
    <w:basedOn w:val="a"/>
    <w:next w:val="a"/>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5">
    <w:name w:val="heading 5"/>
    <w:basedOn w:val="a"/>
    <w:next w:val="a"/>
    <w:link w:val="50"/>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6">
    <w:name w:val="heading 6"/>
    <w:basedOn w:val="a"/>
    <w:next w:val="a"/>
    <w:link w:val="60"/>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7">
    <w:name w:val="heading 7"/>
    <w:basedOn w:val="a"/>
    <w:next w:val="a"/>
    <w:link w:val="70"/>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8">
    <w:name w:val="heading 8"/>
    <w:basedOn w:val="a"/>
    <w:next w:val="a"/>
    <w:link w:val="80"/>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9">
    <w:name w:val="heading 9"/>
    <w:basedOn w:val="a"/>
    <w:next w:val="a"/>
    <w:link w:val="90"/>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a4">
    <w:name w:val="标题字符"/>
    <w:basedOn w:val="a0"/>
    <w:link w:val="a3"/>
    <w:uiPriority w:val="1"/>
    <w:rPr>
      <w:rFonts w:asciiTheme="majorHAnsi" w:eastAsiaTheme="majorEastAsia" w:hAnsiTheme="majorHAnsi" w:cstheme="majorBidi"/>
      <w:b/>
      <w:color w:val="454541" w:themeColor="text2" w:themeTint="E6"/>
      <w:kern w:val="28"/>
      <w:sz w:val="60"/>
      <w:szCs w:val="56"/>
    </w:rPr>
  </w:style>
  <w:style w:type="character" w:customStyle="1" w:styleId="10">
    <w:name w:val="标题 1字符"/>
    <w:basedOn w:val="a0"/>
    <w:link w:val="1"/>
    <w:uiPriority w:val="9"/>
    <w:rPr>
      <w:rFonts w:asciiTheme="majorHAnsi" w:eastAsiaTheme="majorEastAsia" w:hAnsiTheme="majorHAnsi" w:cstheme="majorBidi"/>
      <w:b/>
      <w:color w:val="454541" w:themeColor="text2" w:themeTint="E6"/>
      <w:sz w:val="44"/>
      <w:szCs w:val="32"/>
    </w:rPr>
  </w:style>
  <w:style w:type="character" w:customStyle="1" w:styleId="50">
    <w:name w:val="标题 5字符"/>
    <w:basedOn w:val="a0"/>
    <w:link w:val="5"/>
    <w:uiPriority w:val="9"/>
    <w:semiHidden/>
    <w:rPr>
      <w:rFonts w:asciiTheme="majorHAnsi" w:eastAsiaTheme="majorEastAsia" w:hAnsiTheme="majorHAnsi" w:cstheme="majorBidi"/>
      <w:i/>
      <w:color w:val="FF7A00" w:themeColor="accent1"/>
    </w:rPr>
  </w:style>
  <w:style w:type="character" w:customStyle="1" w:styleId="60">
    <w:name w:val="标题 6字符"/>
    <w:basedOn w:val="a0"/>
    <w:link w:val="6"/>
    <w:uiPriority w:val="9"/>
    <w:semiHidden/>
    <w:rPr>
      <w:rFonts w:asciiTheme="majorHAnsi" w:eastAsiaTheme="majorEastAsia" w:hAnsiTheme="majorHAnsi" w:cstheme="majorBidi"/>
      <w:b/>
      <w:color w:val="FF7A00" w:themeColor="accent1"/>
      <w:sz w:val="20"/>
    </w:rPr>
  </w:style>
  <w:style w:type="character" w:customStyle="1" w:styleId="70">
    <w:name w:val="标题 7字符"/>
    <w:basedOn w:val="a0"/>
    <w:link w:val="7"/>
    <w:uiPriority w:val="9"/>
    <w:semiHidden/>
    <w:rPr>
      <w:rFonts w:asciiTheme="majorHAnsi" w:eastAsiaTheme="majorEastAsia" w:hAnsiTheme="majorHAnsi" w:cstheme="majorBidi"/>
      <w:b/>
      <w:i/>
      <w:iCs/>
      <w:color w:val="FF7A00" w:themeColor="accent1"/>
      <w:sz w:val="20"/>
    </w:rPr>
  </w:style>
  <w:style w:type="character" w:customStyle="1" w:styleId="80">
    <w:name w:val="标题 8字符"/>
    <w:basedOn w:val="a0"/>
    <w:link w:val="8"/>
    <w:uiPriority w:val="9"/>
    <w:semiHidden/>
    <w:rPr>
      <w:rFonts w:asciiTheme="majorHAnsi" w:eastAsiaTheme="majorEastAsia" w:hAnsiTheme="majorHAnsi" w:cstheme="majorBidi"/>
      <w:color w:val="FF7A00" w:themeColor="accent1"/>
      <w:sz w:val="20"/>
      <w:szCs w:val="21"/>
    </w:rPr>
  </w:style>
  <w:style w:type="character" w:customStyle="1" w:styleId="90">
    <w:name w:val="标题 9字符"/>
    <w:basedOn w:val="a0"/>
    <w:link w:val="9"/>
    <w:uiPriority w:val="9"/>
    <w:semiHidden/>
    <w:rPr>
      <w:rFonts w:asciiTheme="majorHAnsi" w:eastAsiaTheme="majorEastAsia" w:hAnsiTheme="majorHAnsi" w:cstheme="majorBidi"/>
      <w:i/>
      <w:iCs/>
      <w:color w:val="FF7A00" w:themeColor="accent1"/>
      <w:sz w:val="20"/>
      <w:szCs w:val="21"/>
    </w:rPr>
  </w:style>
  <w:style w:type="paragraph" w:styleId="a5">
    <w:name w:val="Subtitle"/>
    <w:basedOn w:val="a"/>
    <w:link w:val="a6"/>
    <w:uiPriority w:val="11"/>
    <w:semiHidden/>
    <w:unhideWhenUsed/>
    <w:qFormat/>
    <w:pPr>
      <w:numPr>
        <w:ilvl w:val="1"/>
      </w:numPr>
      <w:spacing w:after="480"/>
      <w:contextualSpacing/>
    </w:pPr>
    <w:rPr>
      <w:color w:val="FF7A00" w:themeColor="accent1"/>
      <w:sz w:val="34"/>
      <w:szCs w:val="22"/>
    </w:rPr>
  </w:style>
  <w:style w:type="character" w:customStyle="1" w:styleId="a6">
    <w:name w:val="副标题字符"/>
    <w:basedOn w:val="a0"/>
    <w:link w:val="a5"/>
    <w:uiPriority w:val="11"/>
    <w:semiHidden/>
    <w:rPr>
      <w:rFonts w:eastAsiaTheme="minorEastAsia"/>
      <w:color w:val="FF7A00" w:themeColor="accent1"/>
      <w:sz w:val="34"/>
      <w:szCs w:val="22"/>
    </w:rPr>
  </w:style>
  <w:style w:type="character" w:styleId="a7">
    <w:name w:val="Subtle Emphasis"/>
    <w:basedOn w:val="a0"/>
    <w:uiPriority w:val="19"/>
    <w:semiHidden/>
    <w:unhideWhenUsed/>
    <w:qFormat/>
    <w:rPr>
      <w:i/>
      <w:iCs/>
      <w:color w:val="666660" w:themeColor="text2" w:themeTint="BF"/>
    </w:rPr>
  </w:style>
  <w:style w:type="character" w:styleId="a8">
    <w:name w:val="Intense Emphasis"/>
    <w:basedOn w:val="a0"/>
    <w:uiPriority w:val="21"/>
    <w:semiHidden/>
    <w:unhideWhenUsed/>
    <w:qFormat/>
    <w:rPr>
      <w:b/>
      <w:i/>
      <w:iCs/>
      <w:color w:val="454541" w:themeColor="text2" w:themeTint="E6"/>
    </w:rPr>
  </w:style>
  <w:style w:type="character" w:styleId="a9">
    <w:name w:val="Strong"/>
    <w:basedOn w:val="a0"/>
    <w:uiPriority w:val="22"/>
    <w:semiHidden/>
    <w:unhideWhenUsed/>
    <w:qFormat/>
    <w:rPr>
      <w:b/>
      <w:bCs/>
      <w:color w:val="666660" w:themeColor="text2" w:themeTint="BF"/>
    </w:rPr>
  </w:style>
  <w:style w:type="paragraph" w:styleId="aa">
    <w:name w:val="Quote"/>
    <w:basedOn w:val="a"/>
    <w:next w:val="a"/>
    <w:link w:val="ab"/>
    <w:uiPriority w:val="29"/>
    <w:semiHidden/>
    <w:unhideWhenUsed/>
    <w:qFormat/>
    <w:pPr>
      <w:spacing w:before="320" w:after="320"/>
    </w:pPr>
    <w:rPr>
      <w:i/>
      <w:iCs/>
      <w:sz w:val="34"/>
    </w:rPr>
  </w:style>
  <w:style w:type="character" w:customStyle="1" w:styleId="ab">
    <w:name w:val="引用字符"/>
    <w:basedOn w:val="a0"/>
    <w:link w:val="aa"/>
    <w:uiPriority w:val="29"/>
    <w:semiHidden/>
    <w:rPr>
      <w:i/>
      <w:iCs/>
      <w:sz w:val="34"/>
    </w:rPr>
  </w:style>
  <w:style w:type="paragraph" w:styleId="ac">
    <w:name w:val="Intense Quote"/>
    <w:basedOn w:val="a"/>
    <w:next w:val="a"/>
    <w:link w:val="ad"/>
    <w:uiPriority w:val="30"/>
    <w:semiHidden/>
    <w:unhideWhenUsed/>
    <w:qFormat/>
    <w:pPr>
      <w:spacing w:before="320" w:after="320"/>
    </w:pPr>
    <w:rPr>
      <w:b/>
      <w:i/>
      <w:iCs/>
      <w:color w:val="454541" w:themeColor="text2" w:themeTint="E6"/>
      <w:sz w:val="34"/>
    </w:rPr>
  </w:style>
  <w:style w:type="character" w:customStyle="1" w:styleId="ad">
    <w:name w:val="明显引用字符"/>
    <w:basedOn w:val="a0"/>
    <w:link w:val="ac"/>
    <w:uiPriority w:val="30"/>
    <w:semiHidden/>
    <w:rPr>
      <w:b/>
      <w:i/>
      <w:iCs/>
      <w:color w:val="454541" w:themeColor="text2" w:themeTint="E6"/>
      <w:sz w:val="34"/>
    </w:rPr>
  </w:style>
  <w:style w:type="character" w:styleId="ae">
    <w:name w:val="Subtle Reference"/>
    <w:basedOn w:val="a0"/>
    <w:uiPriority w:val="31"/>
    <w:semiHidden/>
    <w:unhideWhenUsed/>
    <w:qFormat/>
    <w:rPr>
      <w:caps/>
      <w:smallCaps w:val="0"/>
      <w:color w:val="666660" w:themeColor="text2" w:themeTint="BF"/>
    </w:rPr>
  </w:style>
  <w:style w:type="character" w:styleId="af">
    <w:name w:val="Intense Reference"/>
    <w:basedOn w:val="a0"/>
    <w:uiPriority w:val="32"/>
    <w:semiHidden/>
    <w:unhideWhenUsed/>
    <w:qFormat/>
    <w:rPr>
      <w:b/>
      <w:bCs/>
      <w:caps/>
      <w:smallCaps w:val="0"/>
      <w:color w:val="666660" w:themeColor="text2" w:themeTint="BF"/>
      <w:spacing w:val="0"/>
    </w:rPr>
  </w:style>
  <w:style w:type="paragraph" w:styleId="af0">
    <w:name w:val="caption"/>
    <w:basedOn w:val="a"/>
    <w:next w:val="a"/>
    <w:uiPriority w:val="35"/>
    <w:semiHidden/>
    <w:unhideWhenUsed/>
    <w:qFormat/>
    <w:pPr>
      <w:spacing w:after="200" w:line="240" w:lineRule="auto"/>
    </w:pPr>
    <w:rPr>
      <w:i/>
      <w:iCs/>
      <w:sz w:val="20"/>
      <w:szCs w:val="18"/>
    </w:rPr>
  </w:style>
  <w:style w:type="paragraph" w:styleId="af1">
    <w:name w:val="TOC Heading"/>
    <w:basedOn w:val="1"/>
    <w:next w:val="a"/>
    <w:uiPriority w:val="39"/>
    <w:semiHidden/>
    <w:unhideWhenUsed/>
    <w:qFormat/>
    <w:pPr>
      <w:outlineLvl w:val="9"/>
    </w:pPr>
  </w:style>
  <w:style w:type="character" w:styleId="af2">
    <w:name w:val="Placeholder Text"/>
    <w:basedOn w:val="a0"/>
    <w:uiPriority w:val="99"/>
    <w:semiHidden/>
    <w:rPr>
      <w:color w:val="808080"/>
    </w:rPr>
  </w:style>
  <w:style w:type="character" w:styleId="af3">
    <w:name w:val="Book Title"/>
    <w:basedOn w:val="a0"/>
    <w:uiPriority w:val="33"/>
    <w:semiHidden/>
    <w:unhideWhenUsed/>
    <w:rPr>
      <w:b w:val="0"/>
      <w:bCs/>
      <w:i w:val="0"/>
      <w:iCs/>
      <w:spacing w:val="0"/>
      <w:u w:val="single"/>
    </w:rPr>
  </w:style>
  <w:style w:type="paragraph" w:styleId="af4">
    <w:name w:val="toa heading"/>
    <w:basedOn w:val="a"/>
    <w:next w:val="a"/>
    <w:uiPriority w:val="99"/>
    <w:semiHidden/>
    <w:unhideWhenUsed/>
    <w:pPr>
      <w:spacing w:before="120"/>
    </w:pPr>
    <w:rPr>
      <w:rFonts w:asciiTheme="majorHAnsi" w:eastAsiaTheme="majorEastAsia" w:hAnsiTheme="majorHAnsi" w:cstheme="majorBidi"/>
      <w:b/>
      <w:bCs/>
    </w:rPr>
  </w:style>
  <w:style w:type="paragraph" w:styleId="af5">
    <w:name w:val="header"/>
    <w:basedOn w:val="a"/>
    <w:link w:val="af6"/>
    <w:uiPriority w:val="99"/>
    <w:unhideWhenUsed/>
    <w:pPr>
      <w:spacing w:after="0" w:line="240" w:lineRule="auto"/>
    </w:pPr>
  </w:style>
  <w:style w:type="character" w:customStyle="1" w:styleId="af6">
    <w:name w:val="页眉字符"/>
    <w:basedOn w:val="a0"/>
    <w:link w:val="af5"/>
    <w:uiPriority w:val="99"/>
  </w:style>
  <w:style w:type="paragraph" w:styleId="af7">
    <w:name w:val="footer"/>
    <w:basedOn w:val="a"/>
    <w:link w:val="af8"/>
    <w:uiPriority w:val="99"/>
    <w:unhideWhenUsed/>
    <w:pPr>
      <w:spacing w:after="0" w:line="240" w:lineRule="auto"/>
    </w:pPr>
  </w:style>
  <w:style w:type="character" w:customStyle="1" w:styleId="af8">
    <w:name w:val="页脚字符"/>
    <w:basedOn w:val="a0"/>
    <w:link w:val="af7"/>
    <w:uiPriority w:val="99"/>
  </w:style>
  <w:style w:type="paragraph" w:styleId="af9">
    <w:name w:val="Document Map"/>
    <w:basedOn w:val="a"/>
    <w:link w:val="afa"/>
    <w:uiPriority w:val="99"/>
    <w:semiHidden/>
    <w:unhideWhenUsed/>
    <w:rsid w:val="002E44A4"/>
    <w:rPr>
      <w:rFonts w:ascii="宋体" w:eastAsia="宋体"/>
    </w:rPr>
  </w:style>
  <w:style w:type="character" w:customStyle="1" w:styleId="afa">
    <w:name w:val="文档结构图字符"/>
    <w:basedOn w:val="a0"/>
    <w:link w:val="af9"/>
    <w:uiPriority w:val="99"/>
    <w:semiHidden/>
    <w:rsid w:val="002E44A4"/>
    <w:rPr>
      <w:rFonts w:ascii="宋体" w:eastAsia="宋体"/>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dmin/Library/Containers/com.microsoft.Word/Data/Library/Caches/TM10002069/&#35760;&#26085;&#35760;.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记日记.dotx</Template>
  <TotalTime>156</TotalTime>
  <Pages>2</Pages>
  <Words>196</Words>
  <Characters>1122</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139</cp:revision>
  <cp:lastPrinted>2018-06-29T06:42:00Z</cp:lastPrinted>
  <dcterms:created xsi:type="dcterms:W3CDTF">2018-06-27T11:00:00Z</dcterms:created>
  <dcterms:modified xsi:type="dcterms:W3CDTF">2018-06-29T06:46:00Z</dcterms:modified>
</cp:coreProperties>
</file>